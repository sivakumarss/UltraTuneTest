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Helvetica" w:hAnsi="Helvetica"/>
        </w:rPr>
        <w:id w:val="933330451"/>
        <w:docPartObj>
          <w:docPartGallery w:val="Cover Pages"/>
          <w:docPartUnique/>
        </w:docPartObj>
      </w:sdtPr>
      <w:sdtEndPr>
        <w:rPr>
          <w:rFonts w:asciiTheme="minorHAnsi" w:hAnsiTheme="minorHAnsi"/>
          <w:noProof/>
        </w:rPr>
      </w:sdtEndPr>
      <w:sdtContent>
        <w:p w14:paraId="43CC88C1" w14:textId="77777777" w:rsidR="00833DD4" w:rsidRDefault="00833DD4" w:rsidP="00833D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C4C9AA" wp14:editId="779B2847">
                    <wp:simplePos x="0" y="0"/>
                    <wp:positionH relativeFrom="page">
                      <wp:posOffset>302400</wp:posOffset>
                    </wp:positionH>
                    <wp:positionV relativeFrom="page">
                      <wp:posOffset>266400</wp:posOffset>
                    </wp:positionV>
                    <wp:extent cx="2194560" cy="10123200"/>
                    <wp:effectExtent l="0" t="0" r="635" b="0"/>
                    <wp:wrapNone/>
                    <wp:docPr id="113" name="Group 1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1012320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4" name="Rectangle 1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009B3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96FB14" w14:textId="77777777" w:rsidR="00833DD4" w:rsidRDefault="00833DD4" w:rsidP="00833DD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0" name="Group 130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199" y="6024575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33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6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9C4C9AA" id="Group 113" o:spid="_x0000_s1026" style="position:absolute;margin-left:23.8pt;margin-top:21pt;width:172.8pt;height:797.1pt;z-index:-251657216;mso-width-percent:330;mso-position-horizontal-relative:page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">
                    <v:rect id="Rectangle 1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" fillcolor="#0d0d0d [3069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" adj="18883" fillcolor="#009b3b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96FB14" w14:textId="77777777" w:rsidR="00833DD4" w:rsidRDefault="00833DD4" w:rsidP="00833DD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30" o:spid="_x0000_s1029" style="position:absolute;left:761;top:60245;width:1158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<o:lock v:ext="edit" aspectratio="t"/>
                      <v:shape id="Freeform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reeform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795C0B" wp14:editId="4169F1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63462F" w14:textId="77777777" w:rsidR="00833DD4" w:rsidRPr="003E41CB" w:rsidRDefault="00000000" w:rsidP="00833DD4">
                                <w:pPr>
                                  <w:pStyle w:val="NoSpacing"/>
                                  <w:rPr>
                                    <w:rStyle w:val="TitleChar"/>
                                  </w:rPr>
                                </w:pPr>
                                <w:sdt>
                                  <w:sdtPr>
                                    <w:rPr>
                                      <w:rStyle w:val="TitleChar"/>
                                      <w:noProof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961A5">
                                      <w:rPr>
                                        <w:rStyle w:val="TitleChar"/>
                                        <w:noProof/>
                                      </w:rPr>
                                      <w:t>Programming Test</w:t>
                                    </w:r>
                                  </w:sdtContent>
                                </w:sdt>
                              </w:p>
                              <w:p w14:paraId="1788675F" w14:textId="77777777" w:rsidR="00833DD4" w:rsidRDefault="00000000" w:rsidP="00833DD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33DD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795C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32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C63462F" w14:textId="77777777" w:rsidR="00833DD4" w:rsidRPr="003E41CB" w:rsidRDefault="00000000" w:rsidP="00833DD4">
                          <w:pPr>
                            <w:pStyle w:val="NoSpacing"/>
                            <w:rPr>
                              <w:rStyle w:val="TitleChar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noProof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961A5">
                                <w:rPr>
                                  <w:rStyle w:val="TitleChar"/>
                                  <w:noProof/>
                                </w:rPr>
                                <w:t>Programming Test</w:t>
                              </w:r>
                            </w:sdtContent>
                          </w:sdt>
                        </w:p>
                        <w:p w14:paraId="1788675F" w14:textId="77777777" w:rsidR="00833DD4" w:rsidRDefault="00000000" w:rsidP="00833DD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33DD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8A73346" w14:textId="77777777" w:rsidR="00833DD4" w:rsidRDefault="00833DD4" w:rsidP="00833DD4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3CCF14E" wp14:editId="678808D8">
                <wp:simplePos x="0" y="0"/>
                <wp:positionH relativeFrom="margin">
                  <wp:align>center</wp:align>
                </wp:positionH>
                <wp:positionV relativeFrom="page">
                  <wp:posOffset>3527210</wp:posOffset>
                </wp:positionV>
                <wp:extent cx="4399280" cy="2296795"/>
                <wp:effectExtent l="0" t="0" r="1270" b="8255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99280" cy="229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5218F9" wp14:editId="61865D1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9399270</wp:posOffset>
                    </wp:positionV>
                    <wp:extent cx="3657600" cy="365760"/>
                    <wp:effectExtent l="0" t="0" r="7620" b="146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C154BF" w14:textId="77777777" w:rsidR="00833DD4" w:rsidRPr="003E41CB" w:rsidRDefault="00833DD4" w:rsidP="00833DD4">
                                <w:pPr>
                                  <w:pStyle w:val="NoSpacing"/>
                                  <w:jc w:val="center"/>
                                  <w:rPr>
                                    <w:rStyle w:val="SubtitleChar"/>
                                    <w:rFonts w:ascii="Helvetica" w:hAnsi="Helvetica"/>
                                    <w:lang w:val="en-AU"/>
                                  </w:rPr>
                                </w:pPr>
                              </w:p>
                              <w:p w14:paraId="1FDD3187" w14:textId="77777777" w:rsidR="00833DD4" w:rsidRPr="003E41CB" w:rsidRDefault="00000000" w:rsidP="00833DD4">
                                <w:pPr>
                                  <w:pStyle w:val="NoSpacing"/>
                                  <w:jc w:val="center"/>
                                  <w:rPr>
                                    <w:rStyle w:val="SubtitleChar"/>
                                  </w:rPr>
                                </w:pPr>
                                <w:sdt>
                                  <w:sdtPr>
                                    <w:rPr>
                                      <w:rStyle w:val="SubtitleChar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33DD4">
                                      <w:rPr>
                                        <w:rStyle w:val="SubtitleChar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5218F9" id="Text Box 32" o:spid="_x0000_s1033" type="#_x0000_t202" style="position:absolute;margin-left:0;margin-top:740.1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7CC154BF" w14:textId="77777777" w:rsidR="00833DD4" w:rsidRPr="003E41CB" w:rsidRDefault="00833DD4" w:rsidP="00833DD4">
                          <w:pPr>
                            <w:pStyle w:val="NoSpacing"/>
                            <w:jc w:val="center"/>
                            <w:rPr>
                              <w:rStyle w:val="SubtitleChar"/>
                              <w:rFonts w:ascii="Helvetica" w:hAnsi="Helvetica"/>
                              <w:lang w:val="en-AU"/>
                            </w:rPr>
                          </w:pPr>
                        </w:p>
                        <w:p w14:paraId="1FDD3187" w14:textId="77777777" w:rsidR="00833DD4" w:rsidRPr="003E41CB" w:rsidRDefault="00000000" w:rsidP="00833DD4">
                          <w:pPr>
                            <w:pStyle w:val="NoSpacing"/>
                            <w:jc w:val="center"/>
                            <w:rPr>
                              <w:rStyle w:val="SubtitleChar"/>
                            </w:rPr>
                          </w:pPr>
                          <w:sdt>
                            <w:sdtPr>
                              <w:rPr>
                                <w:rStyle w:val="SubtitleChar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33DD4">
                                <w:rPr>
                                  <w:rStyle w:val="SubtitleChar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E41CB">
            <w:br w:type="page"/>
          </w:r>
        </w:p>
      </w:sdtContent>
    </w:sdt>
    <w:p w14:paraId="6166D221" w14:textId="77777777" w:rsidR="00833DD4" w:rsidRDefault="00833DD4" w:rsidP="00833DD4"/>
    <w:sdt>
      <w:sdtPr>
        <w:rPr>
          <w:rFonts w:eastAsiaTheme="minorHAnsi" w:cstheme="minorBidi"/>
          <w:color w:val="auto"/>
          <w:sz w:val="22"/>
          <w:szCs w:val="22"/>
          <w:lang w:val="en-AU"/>
        </w:rPr>
        <w:id w:val="-1873688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9823B0" w14:textId="77777777" w:rsidR="00833DD4" w:rsidRDefault="00833DD4" w:rsidP="00833DD4">
          <w:pPr>
            <w:pStyle w:val="TOCHeading"/>
          </w:pPr>
          <w:r>
            <w:t>Table of Contents</w:t>
          </w:r>
        </w:p>
        <w:p w14:paraId="71C894C5" w14:textId="7CF86643" w:rsidR="00291907" w:rsidRDefault="00833D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4391" w:history="1">
            <w:r w:rsidR="00291907" w:rsidRPr="00D75994">
              <w:rPr>
                <w:rStyle w:val="Hyperlink"/>
                <w:noProof/>
              </w:rPr>
              <w:t>Version History</w:t>
            </w:r>
            <w:r w:rsidR="00291907">
              <w:rPr>
                <w:noProof/>
                <w:webHidden/>
              </w:rPr>
              <w:tab/>
            </w:r>
            <w:r w:rsidR="00291907">
              <w:rPr>
                <w:noProof/>
                <w:webHidden/>
              </w:rPr>
              <w:fldChar w:fldCharType="begin"/>
            </w:r>
            <w:r w:rsidR="00291907">
              <w:rPr>
                <w:noProof/>
                <w:webHidden/>
              </w:rPr>
              <w:instrText xml:space="preserve"> PAGEREF _Toc166234391 \h </w:instrText>
            </w:r>
            <w:r w:rsidR="00291907">
              <w:rPr>
                <w:noProof/>
                <w:webHidden/>
              </w:rPr>
            </w:r>
            <w:r w:rsidR="00291907">
              <w:rPr>
                <w:noProof/>
                <w:webHidden/>
              </w:rPr>
              <w:fldChar w:fldCharType="separate"/>
            </w:r>
            <w:r w:rsidR="00291907">
              <w:rPr>
                <w:noProof/>
                <w:webHidden/>
              </w:rPr>
              <w:t>2</w:t>
            </w:r>
            <w:r w:rsidR="00291907">
              <w:rPr>
                <w:noProof/>
                <w:webHidden/>
              </w:rPr>
              <w:fldChar w:fldCharType="end"/>
            </w:r>
          </w:hyperlink>
        </w:p>
        <w:p w14:paraId="37003829" w14:textId="06060027" w:rsidR="0029190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234392" w:history="1">
            <w:r w:rsidR="00291907" w:rsidRPr="00D75994">
              <w:rPr>
                <w:rStyle w:val="Hyperlink"/>
                <w:noProof/>
              </w:rPr>
              <w:t>C#</w:t>
            </w:r>
            <w:r w:rsidR="00291907">
              <w:rPr>
                <w:noProof/>
                <w:webHidden/>
              </w:rPr>
              <w:tab/>
            </w:r>
            <w:r w:rsidR="00291907">
              <w:rPr>
                <w:noProof/>
                <w:webHidden/>
              </w:rPr>
              <w:fldChar w:fldCharType="begin"/>
            </w:r>
            <w:r w:rsidR="00291907">
              <w:rPr>
                <w:noProof/>
                <w:webHidden/>
              </w:rPr>
              <w:instrText xml:space="preserve"> PAGEREF _Toc166234392 \h </w:instrText>
            </w:r>
            <w:r w:rsidR="00291907">
              <w:rPr>
                <w:noProof/>
                <w:webHidden/>
              </w:rPr>
            </w:r>
            <w:r w:rsidR="00291907">
              <w:rPr>
                <w:noProof/>
                <w:webHidden/>
              </w:rPr>
              <w:fldChar w:fldCharType="separate"/>
            </w:r>
            <w:r w:rsidR="00291907">
              <w:rPr>
                <w:noProof/>
                <w:webHidden/>
              </w:rPr>
              <w:t>3</w:t>
            </w:r>
            <w:r w:rsidR="00291907">
              <w:rPr>
                <w:noProof/>
                <w:webHidden/>
              </w:rPr>
              <w:fldChar w:fldCharType="end"/>
            </w:r>
          </w:hyperlink>
        </w:p>
        <w:p w14:paraId="1E775AA2" w14:textId="0D447917" w:rsidR="0029190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234393" w:history="1">
            <w:r w:rsidR="00291907" w:rsidRPr="00D75994">
              <w:rPr>
                <w:rStyle w:val="Hyperlink"/>
                <w:noProof/>
              </w:rPr>
              <w:t>React</w:t>
            </w:r>
            <w:r w:rsidR="00291907">
              <w:rPr>
                <w:noProof/>
                <w:webHidden/>
              </w:rPr>
              <w:tab/>
            </w:r>
            <w:r w:rsidR="00291907">
              <w:rPr>
                <w:noProof/>
                <w:webHidden/>
              </w:rPr>
              <w:fldChar w:fldCharType="begin"/>
            </w:r>
            <w:r w:rsidR="00291907">
              <w:rPr>
                <w:noProof/>
                <w:webHidden/>
              </w:rPr>
              <w:instrText xml:space="preserve"> PAGEREF _Toc166234393 \h </w:instrText>
            </w:r>
            <w:r w:rsidR="00291907">
              <w:rPr>
                <w:noProof/>
                <w:webHidden/>
              </w:rPr>
            </w:r>
            <w:r w:rsidR="00291907">
              <w:rPr>
                <w:noProof/>
                <w:webHidden/>
              </w:rPr>
              <w:fldChar w:fldCharType="separate"/>
            </w:r>
            <w:r w:rsidR="00291907">
              <w:rPr>
                <w:noProof/>
                <w:webHidden/>
              </w:rPr>
              <w:t>4</w:t>
            </w:r>
            <w:r w:rsidR="00291907">
              <w:rPr>
                <w:noProof/>
                <w:webHidden/>
              </w:rPr>
              <w:fldChar w:fldCharType="end"/>
            </w:r>
          </w:hyperlink>
        </w:p>
        <w:p w14:paraId="3A153E41" w14:textId="63DCB53E" w:rsidR="00833DD4" w:rsidRDefault="00833DD4" w:rsidP="00833DD4">
          <w:r>
            <w:rPr>
              <w:b/>
              <w:bCs/>
              <w:noProof/>
            </w:rPr>
            <w:fldChar w:fldCharType="end"/>
          </w:r>
        </w:p>
      </w:sdtContent>
    </w:sdt>
    <w:p w14:paraId="5C02101D" w14:textId="77777777" w:rsidR="00833DD4" w:rsidRDefault="00833DD4" w:rsidP="00833DD4"/>
    <w:p w14:paraId="563113D5" w14:textId="77777777" w:rsidR="00833DD4" w:rsidRPr="00061C43" w:rsidRDefault="00833DD4" w:rsidP="00833DD4">
      <w:r>
        <w:br w:type="page"/>
      </w:r>
    </w:p>
    <w:p w14:paraId="33D2B06A" w14:textId="77777777" w:rsidR="00833DD4" w:rsidRDefault="00833DD4" w:rsidP="00833DD4"/>
    <w:p w14:paraId="34C6AAC6" w14:textId="77777777" w:rsidR="00833DD4" w:rsidRDefault="00833DD4" w:rsidP="001339A6">
      <w:pPr>
        <w:pStyle w:val="Heading1"/>
      </w:pPr>
      <w:bookmarkStart w:id="0" w:name="_Toc166234391"/>
      <w:r>
        <w:t>Version History</w:t>
      </w:r>
      <w:bookmarkEnd w:id="0"/>
    </w:p>
    <w:p w14:paraId="449246B8" w14:textId="77777777" w:rsidR="00833DD4" w:rsidRDefault="00833DD4" w:rsidP="00833DD4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52"/>
        <w:gridCol w:w="1282"/>
        <w:gridCol w:w="3221"/>
        <w:gridCol w:w="2251"/>
      </w:tblGrid>
      <w:tr w:rsidR="00833DD4" w14:paraId="1CCB69B2" w14:textId="77777777" w:rsidTr="009F0805">
        <w:trPr>
          <w:trHeight w:val="253"/>
        </w:trPr>
        <w:tc>
          <w:tcPr>
            <w:tcW w:w="2252" w:type="dxa"/>
            <w:shd w:val="clear" w:color="auto" w:fill="009B3B"/>
          </w:tcPr>
          <w:p w14:paraId="3AAFE40D" w14:textId="77777777" w:rsidR="00833DD4" w:rsidRDefault="00833DD4" w:rsidP="009F0805">
            <w:pPr>
              <w:jc w:val="center"/>
            </w:pPr>
            <w:r>
              <w:t>Version</w:t>
            </w:r>
          </w:p>
        </w:tc>
        <w:tc>
          <w:tcPr>
            <w:tcW w:w="1282" w:type="dxa"/>
            <w:shd w:val="clear" w:color="auto" w:fill="009B3B"/>
          </w:tcPr>
          <w:p w14:paraId="08CC8D16" w14:textId="77777777" w:rsidR="00833DD4" w:rsidRDefault="00833DD4" w:rsidP="009F0805">
            <w:pPr>
              <w:jc w:val="center"/>
            </w:pPr>
            <w:r>
              <w:t>Date</w:t>
            </w:r>
          </w:p>
        </w:tc>
        <w:tc>
          <w:tcPr>
            <w:tcW w:w="3221" w:type="dxa"/>
            <w:shd w:val="clear" w:color="auto" w:fill="009B3B"/>
          </w:tcPr>
          <w:p w14:paraId="2A4D279C" w14:textId="77777777" w:rsidR="00833DD4" w:rsidRDefault="00833DD4" w:rsidP="009F0805">
            <w:pPr>
              <w:jc w:val="center"/>
            </w:pPr>
            <w:r>
              <w:t>Comment</w:t>
            </w:r>
          </w:p>
        </w:tc>
        <w:tc>
          <w:tcPr>
            <w:tcW w:w="2251" w:type="dxa"/>
            <w:shd w:val="clear" w:color="auto" w:fill="009B3B"/>
          </w:tcPr>
          <w:p w14:paraId="6CF5625D" w14:textId="77777777" w:rsidR="00833DD4" w:rsidRDefault="00833DD4" w:rsidP="009F0805">
            <w:pPr>
              <w:jc w:val="center"/>
            </w:pPr>
            <w:r>
              <w:t>Author</w:t>
            </w:r>
          </w:p>
        </w:tc>
      </w:tr>
      <w:tr w:rsidR="00833DD4" w14:paraId="21EEBB80" w14:textId="77777777" w:rsidTr="009F0805">
        <w:trPr>
          <w:trHeight w:val="253"/>
        </w:trPr>
        <w:tc>
          <w:tcPr>
            <w:tcW w:w="2252" w:type="dxa"/>
          </w:tcPr>
          <w:p w14:paraId="42A29852" w14:textId="77777777" w:rsidR="00833DD4" w:rsidRDefault="00955F1B" w:rsidP="009F0805">
            <w:r>
              <w:t>0.01</w:t>
            </w:r>
          </w:p>
        </w:tc>
        <w:tc>
          <w:tcPr>
            <w:tcW w:w="1282" w:type="dxa"/>
          </w:tcPr>
          <w:p w14:paraId="72BA66A4" w14:textId="77777777" w:rsidR="00833DD4" w:rsidRDefault="00833DD4" w:rsidP="009F0805">
            <w:r>
              <w:t>1</w:t>
            </w:r>
            <w:r w:rsidR="003B2A27">
              <w:t>8</w:t>
            </w:r>
            <w:r>
              <w:t>/</w:t>
            </w:r>
            <w:r w:rsidR="003B2A27">
              <w:t>11</w:t>
            </w:r>
            <w:r>
              <w:t>/2020</w:t>
            </w:r>
          </w:p>
        </w:tc>
        <w:tc>
          <w:tcPr>
            <w:tcW w:w="3221" w:type="dxa"/>
          </w:tcPr>
          <w:p w14:paraId="74008E25" w14:textId="77777777" w:rsidR="00833DD4" w:rsidRDefault="00833DD4" w:rsidP="009F0805"/>
        </w:tc>
        <w:tc>
          <w:tcPr>
            <w:tcW w:w="2251" w:type="dxa"/>
          </w:tcPr>
          <w:p w14:paraId="545A2949" w14:textId="77777777" w:rsidR="00833DD4" w:rsidRDefault="00833DD4" w:rsidP="009F0805">
            <w:r>
              <w:t>Mathew Parsell</w:t>
            </w:r>
          </w:p>
        </w:tc>
      </w:tr>
      <w:tr w:rsidR="00955F1B" w14:paraId="6D5A3404" w14:textId="77777777" w:rsidTr="009F0805">
        <w:trPr>
          <w:trHeight w:val="253"/>
        </w:trPr>
        <w:tc>
          <w:tcPr>
            <w:tcW w:w="2252" w:type="dxa"/>
          </w:tcPr>
          <w:p w14:paraId="5E9BD924" w14:textId="06DDDC30" w:rsidR="00955F1B" w:rsidRDefault="00717C22" w:rsidP="00955F1B">
            <w:r>
              <w:t>0.02</w:t>
            </w:r>
          </w:p>
        </w:tc>
        <w:tc>
          <w:tcPr>
            <w:tcW w:w="1282" w:type="dxa"/>
          </w:tcPr>
          <w:p w14:paraId="1BE62A66" w14:textId="001ACC85" w:rsidR="00955F1B" w:rsidRDefault="00717C22" w:rsidP="00955F1B">
            <w:r>
              <w:t>23/01/2024</w:t>
            </w:r>
          </w:p>
        </w:tc>
        <w:tc>
          <w:tcPr>
            <w:tcW w:w="3221" w:type="dxa"/>
          </w:tcPr>
          <w:p w14:paraId="67F5493E" w14:textId="77777777" w:rsidR="00955F1B" w:rsidRDefault="00955F1B" w:rsidP="00955F1B"/>
        </w:tc>
        <w:tc>
          <w:tcPr>
            <w:tcW w:w="2251" w:type="dxa"/>
          </w:tcPr>
          <w:p w14:paraId="4807C696" w14:textId="56165255" w:rsidR="00955F1B" w:rsidRDefault="00717C22" w:rsidP="00955F1B">
            <w:r>
              <w:t>Kevin Toghai</w:t>
            </w:r>
          </w:p>
        </w:tc>
      </w:tr>
      <w:tr w:rsidR="00955F1B" w14:paraId="0C682EC6" w14:textId="77777777" w:rsidTr="009F0805">
        <w:trPr>
          <w:trHeight w:val="253"/>
        </w:trPr>
        <w:tc>
          <w:tcPr>
            <w:tcW w:w="2252" w:type="dxa"/>
          </w:tcPr>
          <w:p w14:paraId="388A8141" w14:textId="77777777" w:rsidR="00955F1B" w:rsidRDefault="00955F1B" w:rsidP="00955F1B"/>
        </w:tc>
        <w:tc>
          <w:tcPr>
            <w:tcW w:w="1282" w:type="dxa"/>
          </w:tcPr>
          <w:p w14:paraId="348D6192" w14:textId="77777777" w:rsidR="00955F1B" w:rsidRDefault="00955F1B" w:rsidP="00955F1B"/>
        </w:tc>
        <w:tc>
          <w:tcPr>
            <w:tcW w:w="3221" w:type="dxa"/>
          </w:tcPr>
          <w:p w14:paraId="2EE4F867" w14:textId="77777777" w:rsidR="00955F1B" w:rsidRDefault="00955F1B" w:rsidP="00955F1B"/>
        </w:tc>
        <w:tc>
          <w:tcPr>
            <w:tcW w:w="2251" w:type="dxa"/>
          </w:tcPr>
          <w:p w14:paraId="211A6382" w14:textId="77777777" w:rsidR="00955F1B" w:rsidRDefault="00955F1B" w:rsidP="00955F1B"/>
        </w:tc>
      </w:tr>
    </w:tbl>
    <w:p w14:paraId="13D70C6B" w14:textId="77777777" w:rsidR="00833DD4" w:rsidRDefault="00833DD4" w:rsidP="00833DD4"/>
    <w:p w14:paraId="3C0417F9" w14:textId="77777777" w:rsidR="001339A6" w:rsidRDefault="001339A6">
      <w:r>
        <w:br w:type="page"/>
      </w:r>
    </w:p>
    <w:p w14:paraId="56C6C8B0" w14:textId="04FEA668" w:rsidR="00717C22" w:rsidRDefault="00717C22" w:rsidP="00717C22">
      <w:pPr>
        <w:pStyle w:val="Heading1"/>
      </w:pPr>
      <w:bookmarkStart w:id="1" w:name="_Toc166234392"/>
      <w:r>
        <w:lastRenderedPageBreak/>
        <w:t>C#</w:t>
      </w:r>
      <w:bookmarkEnd w:id="1"/>
    </w:p>
    <w:p w14:paraId="35234A71" w14:textId="4B73CFD6" w:rsidR="00717C22" w:rsidRDefault="00717C22" w:rsidP="00717C22">
      <w:pPr>
        <w:pStyle w:val="ListParagraph"/>
        <w:numPr>
          <w:ilvl w:val="0"/>
          <w:numId w:val="3"/>
        </w:numPr>
      </w:pPr>
      <w:r w:rsidRPr="00717C22">
        <w:rPr>
          <w:b/>
          <w:bCs/>
        </w:rPr>
        <w:t>Question 1:</w:t>
      </w:r>
      <w:r>
        <w:t xml:space="preserve"> Create a class `Product` with properties `Id`, `Name`, and `Price`. Implement a method `DisplayDetails()` that prints the details of the product.</w:t>
      </w:r>
    </w:p>
    <w:p w14:paraId="25EB91A4" w14:textId="77777777" w:rsidR="00717C22" w:rsidRDefault="00717C22" w:rsidP="00717C22">
      <w:pPr>
        <w:ind w:left="284"/>
      </w:pPr>
    </w:p>
    <w:p w14:paraId="593F0A15" w14:textId="532B5668" w:rsidR="00717C22" w:rsidRDefault="00717C22" w:rsidP="00717C22">
      <w:pPr>
        <w:pStyle w:val="ListParagraph"/>
        <w:numPr>
          <w:ilvl w:val="0"/>
          <w:numId w:val="3"/>
        </w:numPr>
      </w:pPr>
      <w:r w:rsidRPr="00717C22">
        <w:rPr>
          <w:b/>
          <w:bCs/>
        </w:rPr>
        <w:t>Question 2:</w:t>
      </w:r>
      <w:r>
        <w:t xml:space="preserve"> Create a class `</w:t>
      </w:r>
      <w:proofErr w:type="spellStart"/>
      <w:r>
        <w:t>ShoppingCart</w:t>
      </w:r>
      <w:proofErr w:type="spellEnd"/>
      <w:r>
        <w:t>` that manages a list of `Product` objects. Implement methods to add, remove, and display all products in the cart.</w:t>
      </w:r>
    </w:p>
    <w:p w14:paraId="6272A8BC" w14:textId="77777777" w:rsidR="00717C22" w:rsidRDefault="00717C22" w:rsidP="00717C22">
      <w:pPr>
        <w:ind w:left="284"/>
      </w:pPr>
    </w:p>
    <w:p w14:paraId="63C01DB8" w14:textId="214C8BE3" w:rsidR="00717C22" w:rsidRDefault="00717C22" w:rsidP="00717C22">
      <w:pPr>
        <w:pStyle w:val="ListParagraph"/>
        <w:numPr>
          <w:ilvl w:val="0"/>
          <w:numId w:val="3"/>
        </w:numPr>
      </w:pPr>
      <w:r w:rsidRPr="00717C22">
        <w:rPr>
          <w:b/>
          <w:bCs/>
        </w:rPr>
        <w:t>Question 3:</w:t>
      </w:r>
      <w:r>
        <w:t xml:space="preserve"> Implement error handling for adding products in the `</w:t>
      </w:r>
      <w:proofErr w:type="spellStart"/>
      <w:r>
        <w:t>ShoppingCart</w:t>
      </w:r>
      <w:proofErr w:type="spellEnd"/>
      <w:r>
        <w:t>` class. If a product with the same ID already exists, throw a custom exception `</w:t>
      </w:r>
      <w:proofErr w:type="spellStart"/>
      <w:r>
        <w:t>DuplicateProductException</w:t>
      </w:r>
      <w:proofErr w:type="spellEnd"/>
      <w:r>
        <w:t>`.</w:t>
      </w:r>
    </w:p>
    <w:p w14:paraId="5C410B7C" w14:textId="77777777" w:rsidR="00717C22" w:rsidRDefault="00717C22" w:rsidP="00717C22">
      <w:pPr>
        <w:ind w:left="284"/>
      </w:pPr>
    </w:p>
    <w:p w14:paraId="4662869D" w14:textId="47F7429E" w:rsidR="00717C22" w:rsidRDefault="00717C22" w:rsidP="00717C22">
      <w:pPr>
        <w:pStyle w:val="ListParagraph"/>
        <w:numPr>
          <w:ilvl w:val="0"/>
          <w:numId w:val="3"/>
        </w:numPr>
      </w:pPr>
      <w:r w:rsidRPr="00717C22">
        <w:rPr>
          <w:b/>
          <w:bCs/>
        </w:rPr>
        <w:t>Question 4:</w:t>
      </w:r>
      <w:r>
        <w:t xml:space="preserve"> Implement a method `</w:t>
      </w:r>
      <w:proofErr w:type="spellStart"/>
      <w:r>
        <w:t>GetTotalPrice</w:t>
      </w:r>
      <w:proofErr w:type="spellEnd"/>
      <w:r>
        <w:t>()` in the `</w:t>
      </w:r>
      <w:proofErr w:type="spellStart"/>
      <w:r>
        <w:t>ShoppingCart</w:t>
      </w:r>
      <w:proofErr w:type="spellEnd"/>
      <w:r>
        <w:t>` class that calculates and returns the total price of all products in the cart.</w:t>
      </w:r>
    </w:p>
    <w:p w14:paraId="4CD30475" w14:textId="77777777" w:rsidR="00717C22" w:rsidRDefault="00717C22" w:rsidP="00717C22">
      <w:pPr>
        <w:ind w:left="284"/>
      </w:pPr>
    </w:p>
    <w:p w14:paraId="565EEB06" w14:textId="2F4A46EF" w:rsidR="00717C22" w:rsidRDefault="00717C22" w:rsidP="00717C22">
      <w:pPr>
        <w:pStyle w:val="ListParagraph"/>
        <w:numPr>
          <w:ilvl w:val="0"/>
          <w:numId w:val="3"/>
        </w:numPr>
      </w:pPr>
      <w:r w:rsidRPr="00717C22">
        <w:rPr>
          <w:b/>
          <w:bCs/>
        </w:rPr>
        <w:t>Question 5:</w:t>
      </w:r>
      <w:r>
        <w:t xml:space="preserve"> Create a class `</w:t>
      </w:r>
      <w:proofErr w:type="spellStart"/>
      <w:r>
        <w:t>DiscountManager</w:t>
      </w:r>
      <w:proofErr w:type="spellEnd"/>
      <w:r>
        <w:t>` with methods to apply discounts to products based on certain criteria, such as a percentage discount for products with a price above a certain threshold.</w:t>
      </w:r>
    </w:p>
    <w:p w14:paraId="126B1BF3" w14:textId="77777777" w:rsidR="00717C22" w:rsidRDefault="00717C22" w:rsidP="00717C22">
      <w:pPr>
        <w:ind w:left="284"/>
      </w:pPr>
    </w:p>
    <w:p w14:paraId="321BF9CB" w14:textId="66AA3C72" w:rsidR="00717C22" w:rsidRDefault="00717C22" w:rsidP="00717C22">
      <w:pPr>
        <w:pStyle w:val="ListParagraph"/>
        <w:numPr>
          <w:ilvl w:val="0"/>
          <w:numId w:val="3"/>
        </w:numPr>
      </w:pPr>
      <w:r w:rsidRPr="00717C22">
        <w:rPr>
          <w:b/>
          <w:bCs/>
        </w:rPr>
        <w:t>Question 6:</w:t>
      </w:r>
      <w:r>
        <w:t xml:space="preserve"> Use LINQ to filter and display products in the cart based on different criteria, such as price range or name.</w:t>
      </w:r>
    </w:p>
    <w:p w14:paraId="764AA348" w14:textId="77777777" w:rsidR="00717C22" w:rsidRDefault="00717C22" w:rsidP="00717C22">
      <w:pPr>
        <w:ind w:left="284"/>
      </w:pPr>
    </w:p>
    <w:p w14:paraId="2866E663" w14:textId="757971DE" w:rsidR="00717C22" w:rsidRDefault="00717C22" w:rsidP="00717C22">
      <w:pPr>
        <w:pStyle w:val="ListParagraph"/>
        <w:numPr>
          <w:ilvl w:val="0"/>
          <w:numId w:val="3"/>
        </w:numPr>
      </w:pPr>
      <w:r w:rsidRPr="00717C22">
        <w:rPr>
          <w:b/>
          <w:bCs/>
        </w:rPr>
        <w:t>Question 7:</w:t>
      </w:r>
      <w:r>
        <w:t xml:space="preserve"> Create a class `Order` to represent an order containing a list of `Product` objects and their quantities. Implement methods to add products to the order, calculate the total order price, and display order details.</w:t>
      </w:r>
    </w:p>
    <w:p w14:paraId="0EA126BB" w14:textId="77777777" w:rsidR="00717C22" w:rsidRDefault="00717C22" w:rsidP="00717C22">
      <w:pPr>
        <w:ind w:left="284"/>
      </w:pPr>
    </w:p>
    <w:p w14:paraId="57578157" w14:textId="0AFDBF6A" w:rsidR="00717C22" w:rsidRDefault="00717C22" w:rsidP="00717C22">
      <w:pPr>
        <w:pStyle w:val="ListParagraph"/>
        <w:numPr>
          <w:ilvl w:val="0"/>
          <w:numId w:val="3"/>
        </w:numPr>
      </w:pPr>
      <w:r w:rsidRPr="00717C22">
        <w:rPr>
          <w:b/>
          <w:bCs/>
        </w:rPr>
        <w:t>Question 8:</w:t>
      </w:r>
      <w:r>
        <w:t xml:space="preserve"> Implement serialization and deserialization methods in the `</w:t>
      </w:r>
      <w:proofErr w:type="spellStart"/>
      <w:r>
        <w:t>ShoppingCart</w:t>
      </w:r>
      <w:proofErr w:type="spellEnd"/>
      <w:r>
        <w:t>` class to save and load the list of products to/from a file.</w:t>
      </w:r>
    </w:p>
    <w:p w14:paraId="5309C34A" w14:textId="77777777" w:rsidR="00717C22" w:rsidRDefault="00717C22" w:rsidP="00717C22">
      <w:pPr>
        <w:ind w:left="284"/>
      </w:pPr>
    </w:p>
    <w:p w14:paraId="3895E22C" w14:textId="2AF38D17" w:rsidR="00717C22" w:rsidRDefault="00717C22" w:rsidP="00717C22">
      <w:pPr>
        <w:pStyle w:val="ListParagraph"/>
        <w:numPr>
          <w:ilvl w:val="0"/>
          <w:numId w:val="3"/>
        </w:numPr>
      </w:pPr>
      <w:r w:rsidRPr="00717C22">
        <w:rPr>
          <w:b/>
          <w:bCs/>
        </w:rPr>
        <w:t>Question 9:</w:t>
      </w:r>
      <w:r>
        <w:t xml:space="preserve"> Create a console application to demonstrate the functionality of the `</w:t>
      </w:r>
      <w:proofErr w:type="spellStart"/>
      <w:r>
        <w:t>ShoppingCart</w:t>
      </w:r>
      <w:proofErr w:type="spellEnd"/>
      <w:r>
        <w:t>` and `Order` classes. Allow the user to perform operations like adding products to the cart, applying discounts, creating an order, and displaying order details.</w:t>
      </w:r>
    </w:p>
    <w:p w14:paraId="6912883A" w14:textId="77777777" w:rsidR="00717C22" w:rsidRDefault="00717C22" w:rsidP="00717C22">
      <w:pPr>
        <w:ind w:left="284"/>
      </w:pPr>
    </w:p>
    <w:p w14:paraId="0700F589" w14:textId="15EB48BA" w:rsidR="00717C22" w:rsidRDefault="00717C22" w:rsidP="00717C22">
      <w:pPr>
        <w:pStyle w:val="ListParagraph"/>
        <w:numPr>
          <w:ilvl w:val="0"/>
          <w:numId w:val="3"/>
        </w:numPr>
      </w:pPr>
      <w:r w:rsidRPr="00717C22">
        <w:rPr>
          <w:b/>
          <w:bCs/>
        </w:rPr>
        <w:t>Question 10 (Bonus):</w:t>
      </w:r>
      <w:r>
        <w:t xml:space="preserve"> Implement a feature to apply different types of discounts (e.g., percentage discount, fixed amount discount) to products in the `</w:t>
      </w:r>
      <w:proofErr w:type="spellStart"/>
      <w:r>
        <w:t>ShoppingCart</w:t>
      </w:r>
      <w:proofErr w:type="spellEnd"/>
      <w:r>
        <w:t>` class.</w:t>
      </w:r>
    </w:p>
    <w:p w14:paraId="4AD841CA" w14:textId="77777777" w:rsidR="00717C22" w:rsidRDefault="00717C22" w:rsidP="00717C22"/>
    <w:p w14:paraId="2782C99A" w14:textId="6F226733" w:rsidR="00717C22" w:rsidRDefault="003B2A27" w:rsidP="00717C22">
      <w:pPr>
        <w:pStyle w:val="Heading1"/>
      </w:pPr>
      <w:bookmarkStart w:id="2" w:name="_Toc166234393"/>
      <w:r>
        <w:lastRenderedPageBreak/>
        <w:t>React</w:t>
      </w:r>
      <w:bookmarkEnd w:id="2"/>
    </w:p>
    <w:p w14:paraId="3B0C4E4D" w14:textId="2F27DE2A" w:rsidR="00A21A28" w:rsidRDefault="00E67F57" w:rsidP="00717C22">
      <w:pPr>
        <w:ind w:left="284"/>
      </w:pPr>
      <w:r>
        <w:t>The following uses react to create an application for managing an event calendar. The application should be done within a single page and require no browser refreshing to function.</w:t>
      </w:r>
      <w:r w:rsidR="00740AE2">
        <w:t xml:space="preserve"> The purpose of this is to gauge </w:t>
      </w:r>
      <w:r w:rsidR="00A21A28">
        <w:t>the</w:t>
      </w:r>
      <w:r w:rsidR="00740AE2">
        <w:t xml:space="preserve"> comfort level using react as a front end </w:t>
      </w:r>
      <w:r w:rsidR="00A21A28">
        <w:t xml:space="preserve">as well as how you structure applications that you build. </w:t>
      </w:r>
    </w:p>
    <w:p w14:paraId="6224AC53" w14:textId="77777777" w:rsidR="00A21A28" w:rsidRDefault="00A21A28" w:rsidP="00717C22">
      <w:pPr>
        <w:ind w:left="284" w:firstLine="720"/>
      </w:pPr>
      <w:r>
        <w:t xml:space="preserve">You must use React and </w:t>
      </w:r>
      <w:proofErr w:type="spellStart"/>
      <w:r>
        <w:t>FullCalendar</w:t>
      </w:r>
      <w:proofErr w:type="spellEnd"/>
      <w:r>
        <w:t xml:space="preserve"> </w:t>
      </w:r>
    </w:p>
    <w:p w14:paraId="33F3C984" w14:textId="77777777" w:rsidR="00A21A28" w:rsidRDefault="00A21A28" w:rsidP="00717C22">
      <w:pPr>
        <w:ind w:left="284" w:firstLine="720"/>
      </w:pPr>
      <w:r>
        <w:t xml:space="preserve">The allotted time is 2 hours at the conclusion of which please zip and upload your project files to a file share and send a link through to your contact. We take no ownership of your project and you are free to use this as part of your portfolio if you wish. </w:t>
      </w:r>
    </w:p>
    <w:p w14:paraId="2A868CDE" w14:textId="77777777" w:rsidR="00E67F57" w:rsidRDefault="00E67F57" w:rsidP="00717C22">
      <w:pPr>
        <w:ind w:left="284"/>
      </w:pPr>
      <w:r>
        <w:t xml:space="preserve">React: </w:t>
      </w:r>
      <w:hyperlink r:id="rId8" w:history="1">
        <w:r w:rsidRPr="006305E9">
          <w:rPr>
            <w:rStyle w:val="Hyperlink"/>
          </w:rPr>
          <w:t>https://reactjs.org/</w:t>
        </w:r>
      </w:hyperlink>
    </w:p>
    <w:p w14:paraId="06D6F82B" w14:textId="77777777" w:rsidR="00E67F57" w:rsidRPr="00E67F57" w:rsidRDefault="00E67F57" w:rsidP="00717C22">
      <w:pPr>
        <w:ind w:left="284"/>
      </w:pPr>
      <w:proofErr w:type="spellStart"/>
      <w:r>
        <w:t>FullCalendar</w:t>
      </w:r>
      <w:proofErr w:type="spellEnd"/>
      <w:r>
        <w:t xml:space="preserve">: </w:t>
      </w:r>
      <w:hyperlink r:id="rId9" w:history="1">
        <w:r w:rsidRPr="006305E9">
          <w:rPr>
            <w:rStyle w:val="Hyperlink"/>
          </w:rPr>
          <w:t>https://fullcalendar.io/docs/react</w:t>
        </w:r>
      </w:hyperlink>
    </w:p>
    <w:p w14:paraId="7FFB4316" w14:textId="77777777" w:rsidR="006D592C" w:rsidRDefault="00E67F57" w:rsidP="00717C22">
      <w:pPr>
        <w:pStyle w:val="ListParagraph"/>
        <w:numPr>
          <w:ilvl w:val="0"/>
          <w:numId w:val="2"/>
        </w:numPr>
      </w:pPr>
      <w:r>
        <w:t>Create a form for creating calendar events. The minimum needed would include a field for title, description</w:t>
      </w:r>
      <w:r w:rsidR="00740AE2">
        <w:t xml:space="preserve"> and</w:t>
      </w:r>
      <w:r>
        <w:t xml:space="preserve"> datetime</w:t>
      </w:r>
      <w:r w:rsidR="00740AE2">
        <w:t>.</w:t>
      </w:r>
    </w:p>
    <w:p w14:paraId="6549AF68" w14:textId="77777777" w:rsidR="00740AE2" w:rsidRDefault="00740AE2" w:rsidP="00717C22">
      <w:pPr>
        <w:pStyle w:val="ListParagraph"/>
        <w:numPr>
          <w:ilvl w:val="0"/>
          <w:numId w:val="2"/>
        </w:numPr>
      </w:pPr>
      <w:r>
        <w:t xml:space="preserve">Using the React </w:t>
      </w:r>
      <w:proofErr w:type="spellStart"/>
      <w:r>
        <w:t>FullCalendar</w:t>
      </w:r>
      <w:proofErr w:type="spellEnd"/>
      <w:r>
        <w:t xml:space="preserve"> plugin render the calendar with the events entered through the form. Include the date and title as the text of the event.</w:t>
      </w:r>
    </w:p>
    <w:p w14:paraId="56DB11C1" w14:textId="77777777" w:rsidR="00740AE2" w:rsidRDefault="00740AE2" w:rsidP="00717C22">
      <w:pPr>
        <w:pStyle w:val="ListParagraph"/>
        <w:numPr>
          <w:ilvl w:val="0"/>
          <w:numId w:val="2"/>
        </w:numPr>
      </w:pPr>
      <w:r>
        <w:t>When hovering over an event within the calendar show a tool tip that includes description that was entered for the event.</w:t>
      </w:r>
    </w:p>
    <w:p w14:paraId="2D450550" w14:textId="77777777" w:rsidR="00740AE2" w:rsidRDefault="00740AE2" w:rsidP="00717C22">
      <w:pPr>
        <w:pStyle w:val="ListParagraph"/>
        <w:numPr>
          <w:ilvl w:val="0"/>
          <w:numId w:val="2"/>
        </w:numPr>
      </w:pPr>
      <w:r>
        <w:t>When an event is clicked within the calendar it should be deleted.</w:t>
      </w:r>
    </w:p>
    <w:p w14:paraId="4BE98CA1" w14:textId="77777777" w:rsidR="00740AE2" w:rsidRPr="00833DD4" w:rsidRDefault="00740AE2" w:rsidP="00717C22">
      <w:pPr>
        <w:pStyle w:val="ListParagraph"/>
        <w:numPr>
          <w:ilvl w:val="0"/>
          <w:numId w:val="2"/>
        </w:numPr>
      </w:pPr>
      <w:r>
        <w:t>Create a search field that filters the events shown in the calendar to those that contain the entered text in either their title or description.</w:t>
      </w:r>
    </w:p>
    <w:sectPr w:rsidR="00740AE2" w:rsidRPr="00833DD4" w:rsidSect="001B0E6B">
      <w:headerReference w:type="default" r:id="rId10"/>
      <w:footerReference w:type="default" r:id="rId11"/>
      <w:pgSz w:w="11906" w:h="16838"/>
      <w:pgMar w:top="1418" w:right="1440" w:bottom="1440" w:left="1440" w:header="0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58DCF" w14:textId="77777777" w:rsidR="001B0E6B" w:rsidRDefault="001B0E6B">
      <w:pPr>
        <w:spacing w:after="0" w:line="240" w:lineRule="auto"/>
      </w:pPr>
      <w:r>
        <w:separator/>
      </w:r>
    </w:p>
  </w:endnote>
  <w:endnote w:type="continuationSeparator" w:id="0">
    <w:p w14:paraId="448084C3" w14:textId="77777777" w:rsidR="001B0E6B" w:rsidRDefault="001B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7905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E70CCE" w14:textId="77777777" w:rsidR="006D592C" w:rsidRDefault="00922F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E301A5" w14:textId="77777777" w:rsidR="006D592C" w:rsidRPr="002A1E2C" w:rsidRDefault="006D592C" w:rsidP="002A1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3123D" w14:textId="77777777" w:rsidR="001B0E6B" w:rsidRDefault="001B0E6B">
      <w:pPr>
        <w:spacing w:after="0" w:line="240" w:lineRule="auto"/>
      </w:pPr>
      <w:r>
        <w:separator/>
      </w:r>
    </w:p>
  </w:footnote>
  <w:footnote w:type="continuationSeparator" w:id="0">
    <w:p w14:paraId="62AD4A56" w14:textId="77777777" w:rsidR="001B0E6B" w:rsidRDefault="001B0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9BB64" w14:textId="77777777" w:rsidR="006D592C" w:rsidRPr="002A1E2C" w:rsidRDefault="00922F9F" w:rsidP="002A678B">
    <w:r>
      <w:br/>
    </w:r>
  </w:p>
  <w:p w14:paraId="17F69D4F" w14:textId="77777777" w:rsidR="006D592C" w:rsidRDefault="00000000" w:rsidP="002A678B">
    <w:fldSimple w:instr=" FILENAME   \* MERGEFORMAT ">
      <w:r w:rsidR="005961A5">
        <w:rPr>
          <w:noProof/>
        </w:rPr>
        <w:t>Programming Test.docx</w:t>
      </w:r>
    </w:fldSimple>
    <w:r>
      <w:rPr>
        <w:noProof/>
        <w:lang w:val="en-US"/>
      </w:rPr>
      <w:pict w14:anchorId="72A3378C">
        <v:rect id="_x0000_i1025" alt="" style="width:446.35pt;height:.05pt;mso-width-percent:0;mso-height-percent:0;mso-width-percent:0;mso-height-percent:0" o:hrpct="989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F3A16"/>
    <w:multiLevelType w:val="hybridMultilevel"/>
    <w:tmpl w:val="4712CC22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E297DFE"/>
    <w:multiLevelType w:val="hybridMultilevel"/>
    <w:tmpl w:val="C8F848DC"/>
    <w:lvl w:ilvl="0" w:tplc="0C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F681AAC"/>
    <w:multiLevelType w:val="hybridMultilevel"/>
    <w:tmpl w:val="C74659F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129675">
    <w:abstractNumId w:val="1"/>
  </w:num>
  <w:num w:numId="2" w16cid:durableId="814881290">
    <w:abstractNumId w:val="2"/>
  </w:num>
  <w:num w:numId="3" w16cid:durableId="41753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27"/>
    <w:rsid w:val="000B57E4"/>
    <w:rsid w:val="000C2E2E"/>
    <w:rsid w:val="001339A6"/>
    <w:rsid w:val="001453A7"/>
    <w:rsid w:val="001B0E6B"/>
    <w:rsid w:val="00291907"/>
    <w:rsid w:val="003B2A27"/>
    <w:rsid w:val="0045614D"/>
    <w:rsid w:val="005961A5"/>
    <w:rsid w:val="005F6046"/>
    <w:rsid w:val="006D592C"/>
    <w:rsid w:val="00717C22"/>
    <w:rsid w:val="00740AE2"/>
    <w:rsid w:val="00833DD4"/>
    <w:rsid w:val="00922F9F"/>
    <w:rsid w:val="00955F1B"/>
    <w:rsid w:val="009774B5"/>
    <w:rsid w:val="009D6423"/>
    <w:rsid w:val="00A21A28"/>
    <w:rsid w:val="00B46D33"/>
    <w:rsid w:val="00B75FF0"/>
    <w:rsid w:val="00B93695"/>
    <w:rsid w:val="00D774EE"/>
    <w:rsid w:val="00D94C99"/>
    <w:rsid w:val="00E67F57"/>
    <w:rsid w:val="00EC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8E8CF"/>
  <w15:chartTrackingRefBased/>
  <w15:docId w15:val="{5898E37B-2DE0-4349-867C-9F71872A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D4"/>
  </w:style>
  <w:style w:type="paragraph" w:styleId="Heading1">
    <w:name w:val="heading 1"/>
    <w:basedOn w:val="Normal"/>
    <w:next w:val="Normal"/>
    <w:link w:val="Heading1Char"/>
    <w:uiPriority w:val="9"/>
    <w:qFormat/>
    <w:rsid w:val="001339A6"/>
    <w:pPr>
      <w:keepNext/>
      <w:keepLines/>
      <w:spacing w:before="240" w:after="0"/>
      <w:outlineLvl w:val="0"/>
    </w:pPr>
    <w:rPr>
      <w:rFonts w:eastAsiaTheme="majorEastAsia" w:cstheme="majorBidi"/>
      <w:color w:val="009B3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B3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9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9B3B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9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9B3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9A6"/>
    <w:rPr>
      <w:rFonts w:eastAsiaTheme="majorEastAsia" w:cstheme="majorBidi"/>
      <w:color w:val="009B3B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833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DD4"/>
  </w:style>
  <w:style w:type="character" w:styleId="Hyperlink">
    <w:name w:val="Hyperlink"/>
    <w:basedOn w:val="DefaultParagraphFont"/>
    <w:uiPriority w:val="99"/>
    <w:unhideWhenUsed/>
    <w:rsid w:val="00833D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33D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3DD4"/>
    <w:pPr>
      <w:spacing w:after="100"/>
    </w:pPr>
  </w:style>
  <w:style w:type="paragraph" w:styleId="NoSpacing">
    <w:name w:val="No Spacing"/>
    <w:link w:val="NoSpacingChar"/>
    <w:uiPriority w:val="1"/>
    <w:qFormat/>
    <w:rsid w:val="00833D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3DD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33DD4"/>
    <w:p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DD4"/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3DD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33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1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339A6"/>
    <w:rPr>
      <w:rFonts w:asciiTheme="majorHAnsi" w:eastAsiaTheme="majorEastAsia" w:hAnsiTheme="majorHAnsi" w:cstheme="majorBidi"/>
      <w:color w:val="009B3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9A6"/>
    <w:rPr>
      <w:rFonts w:asciiTheme="majorHAnsi" w:eastAsiaTheme="majorEastAsia" w:hAnsiTheme="majorHAnsi" w:cstheme="majorBidi"/>
      <w:color w:val="009B3B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39A6"/>
    <w:rPr>
      <w:rFonts w:asciiTheme="majorHAnsi" w:eastAsiaTheme="majorEastAsia" w:hAnsiTheme="majorHAnsi" w:cstheme="majorBidi"/>
      <w:i/>
      <w:iCs/>
      <w:color w:val="009B3B"/>
    </w:rPr>
  </w:style>
  <w:style w:type="paragraph" w:styleId="Header">
    <w:name w:val="header"/>
    <w:basedOn w:val="Normal"/>
    <w:link w:val="HeaderChar"/>
    <w:uiPriority w:val="99"/>
    <w:unhideWhenUsed/>
    <w:rsid w:val="0059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1A5"/>
  </w:style>
  <w:style w:type="paragraph" w:styleId="ListParagraph">
    <w:name w:val="List Paragraph"/>
    <w:basedOn w:val="Normal"/>
    <w:uiPriority w:val="34"/>
    <w:qFormat/>
    <w:rsid w:val="00E67F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7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ullcalendar.io/docs/reac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wp\Desktop\Docs\Template_Calibr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Template_Calibri</Template>
  <TotalTime>6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Test</dc:title>
  <dc:subject/>
  <dc:creator>Mathew Parsell</dc:creator>
  <cp:keywords/>
  <dc:description/>
  <cp:lastModifiedBy>Shoby Thomas</cp:lastModifiedBy>
  <cp:revision>5</cp:revision>
  <dcterms:created xsi:type="dcterms:W3CDTF">2024-05-10T01:41:00Z</dcterms:created>
  <dcterms:modified xsi:type="dcterms:W3CDTF">2024-05-10T02:08:00Z</dcterms:modified>
</cp:coreProperties>
</file>